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6B5" w:rsidRDefault="00A546B5" w:rsidP="005E0385">
      <w:pPr>
        <w:pStyle w:val="Header"/>
        <w:spacing w:line="480" w:lineRule="auto"/>
      </w:pPr>
      <w:r>
        <w:fldChar w:fldCharType="begin"/>
      </w:r>
      <w:r>
        <w:instrText xml:space="preserve"> MACROBUTTON null Click here and type your first &amp; last names.</w:instrText>
      </w:r>
      <w:r>
        <w:fldChar w:fldCharType="end"/>
      </w:r>
    </w:p>
    <w:p w:rsidR="00A546B5" w:rsidRDefault="00A546B5" w:rsidP="005E0385">
      <w:pPr>
        <w:pStyle w:val="Header"/>
        <w:spacing w:line="480" w:lineRule="auto"/>
      </w:pPr>
      <w:bookmarkStart w:id="0" w:name="_GoBack"/>
      <w:bookmarkEnd w:id="0"/>
      <w:r>
        <w:t>Chris Friend</w:t>
      </w:r>
    </w:p>
    <w:p w:rsidR="00A546B5" w:rsidRDefault="0010314F" w:rsidP="005E0385">
      <w:pPr>
        <w:pStyle w:val="Header"/>
        <w:spacing w:line="480" w:lineRule="auto"/>
      </w:pPr>
      <w:r>
        <w:t>ENC 1102</w:t>
      </w:r>
    </w:p>
    <w:p w:rsidR="00A546B5" w:rsidRDefault="00A546B5" w:rsidP="005E0385">
      <w:pPr>
        <w:spacing w:line="480" w:lineRule="auto"/>
      </w:pPr>
      <w:r>
        <w:fldChar w:fldCharType="begin"/>
      </w:r>
      <w:r>
        <w:instrText xml:space="preserve"> TIME \@ "MMMM d, yyyy" </w:instrText>
      </w:r>
      <w:r>
        <w:fldChar w:fldCharType="separate"/>
      </w:r>
      <w:r w:rsidR="009F7CF5">
        <w:rPr>
          <w:noProof/>
        </w:rPr>
        <w:t>January 4, 2013</w:t>
      </w:r>
      <w:r>
        <w:fldChar w:fldCharType="end"/>
      </w:r>
    </w:p>
    <w:p w:rsidR="00A546B5" w:rsidRPr="00C0638A" w:rsidRDefault="00895416" w:rsidP="005E0385">
      <w:pPr>
        <w:spacing w:line="480" w:lineRule="auto"/>
        <w:jc w:val="center"/>
      </w:pPr>
      <w:r>
        <w:t>Research Proposal</w:t>
      </w:r>
      <w:r w:rsidR="0010314F">
        <w:t xml:space="preserve">: </w:t>
      </w:r>
      <w:r w:rsidR="00A546B5" w:rsidRPr="00C0638A">
        <w:fldChar w:fldCharType="begin"/>
      </w:r>
      <w:r w:rsidR="00A546B5" w:rsidRPr="00C0638A">
        <w:instrText xml:space="preserve"> MACROBUTTON null </w:instrText>
      </w:r>
      <w:r w:rsidR="00A546B5">
        <w:instrText xml:space="preserve">Click </w:instrText>
      </w:r>
      <w:r w:rsidR="00A546B5" w:rsidRPr="00C0638A">
        <w:instrText>here</w:instrText>
      </w:r>
      <w:r w:rsidR="00A546B5">
        <w:instrText xml:space="preserve"> and type your </w:instrText>
      </w:r>
      <w:r w:rsidR="0010314F">
        <w:instrText>TOPIC</w:instrText>
      </w:r>
      <w:r>
        <w:instrText xml:space="preserve"> (not your question)</w:instrText>
      </w:r>
      <w:r w:rsidR="00A546B5" w:rsidRPr="00C0638A">
        <w:instrText>.</w:instrText>
      </w:r>
      <w:r w:rsidR="00A546B5" w:rsidRPr="00C0638A">
        <w:fldChar w:fldCharType="end"/>
      </w:r>
    </w:p>
    <w:p w:rsidR="00A546B5" w:rsidRPr="00103B83" w:rsidRDefault="008437EC" w:rsidP="0010314F">
      <w:pPr>
        <w:pStyle w:val="SectionTitle"/>
      </w:pPr>
      <w:r>
        <w:t>Research Question</w:t>
      </w:r>
    </w:p>
    <w:p w:rsidR="00AA6107" w:rsidRPr="00AA6107" w:rsidRDefault="00AA6107" w:rsidP="00AA6107">
      <w:pPr>
        <w:spacing w:line="480" w:lineRule="auto"/>
        <w:ind w:firstLine="720"/>
      </w:pPr>
      <w:r w:rsidRPr="00AA6107">
        <w:t xml:space="preserve">Consider the question or problem you had identified in your Brainstorming </w:t>
      </w:r>
      <w:r w:rsidR="009F7CF5">
        <w:t>Audit</w:t>
      </w:r>
      <w:r w:rsidRPr="00AA6107">
        <w:t>. Refine or clarify it, as needed, based on the continued thinking you've done. Explain what makes this question or problem worth further investigati</w:t>
      </w:r>
      <w:r>
        <w:t>on. (Anticipate the “So what?”</w:t>
      </w:r>
      <w:r w:rsidRPr="00AA6107">
        <w:t xml:space="preserve"> question.) Briefly consider why this question or problem has not been resolved.</w:t>
      </w:r>
    </w:p>
    <w:p w:rsidR="00A546B5" w:rsidRDefault="008437EC" w:rsidP="0010314F">
      <w:pPr>
        <w:pStyle w:val="SectionTitle"/>
      </w:pPr>
      <w:r>
        <w:t>Current Thinking &amp; Investigation</w:t>
      </w:r>
    </w:p>
    <w:p w:rsidR="00AA6107" w:rsidRPr="004C64E3" w:rsidRDefault="004C64E3" w:rsidP="004C64E3">
      <w:pPr>
        <w:spacing w:line="480" w:lineRule="auto"/>
        <w:ind w:firstLine="720"/>
      </w:pPr>
      <w:r>
        <w:t xml:space="preserve">Explain what you have learned thus far about your topic and where you see your investigation going from here. </w:t>
      </w:r>
      <w:r w:rsidR="00AA6107" w:rsidRPr="004C64E3">
        <w:t>Determine who else is talking about this problem or issue and who else cares about this issue besides just you. How do you know they are interested? What evidence have you seen?</w:t>
      </w:r>
    </w:p>
    <w:p w:rsidR="008437EC" w:rsidRDefault="008437EC" w:rsidP="008437EC">
      <w:pPr>
        <w:pStyle w:val="SectionTitle"/>
      </w:pPr>
      <w:r>
        <w:t>Anticipated Audience and Outcome</w:t>
      </w:r>
    </w:p>
    <w:p w:rsidR="008437EC" w:rsidRDefault="004C64E3" w:rsidP="008437EC">
      <w:pPr>
        <w:spacing w:line="480" w:lineRule="auto"/>
        <w:ind w:firstLine="720"/>
      </w:pPr>
      <w:r w:rsidRPr="004C64E3">
        <w:t>Consider what you hope to learn by investig</w:t>
      </w:r>
      <w:r>
        <w:t xml:space="preserve">ating this question or problem. </w:t>
      </w:r>
      <w:r w:rsidRPr="004C64E3">
        <w:t>What value do you hope to provide to others who may be interested?</w:t>
      </w:r>
      <w:r>
        <w:t xml:space="preserve"> Who would benefit most from the knowledge you are hoping to gain? Or, put another way, whom would you most like to influence through the findings of your research?</w:t>
      </w:r>
    </w:p>
    <w:p w:rsidR="004C64E3" w:rsidRDefault="004C64E3" w:rsidP="004C64E3">
      <w:pPr>
        <w:pStyle w:val="SectionTitle"/>
      </w:pPr>
      <w:r>
        <w:lastRenderedPageBreak/>
        <w:t>Source Exploration (Optional)</w:t>
      </w:r>
    </w:p>
    <w:p w:rsidR="004C64E3" w:rsidRDefault="004C64E3" w:rsidP="008437EC">
      <w:pPr>
        <w:spacing w:line="480" w:lineRule="auto"/>
        <w:ind w:firstLine="720"/>
      </w:pPr>
      <w:r>
        <w:t>If you believe your preliminary source list (in place of a Works Cited page) needs justification or explanation, say a few words about them here. Perhaps discuss what led you to choose the sources you’ve found or what particular interest they hold for you.</w:t>
      </w:r>
    </w:p>
    <w:p w:rsidR="00A546B5" w:rsidRPr="00AE430E" w:rsidRDefault="008437EC" w:rsidP="005E0385">
      <w:pPr>
        <w:pageBreakBefore/>
        <w:spacing w:line="480" w:lineRule="auto"/>
        <w:jc w:val="center"/>
        <w:rPr>
          <w:b/>
        </w:rPr>
      </w:pPr>
      <w:r>
        <w:rPr>
          <w:b/>
        </w:rPr>
        <w:t>Preliminary Source List</w:t>
      </w:r>
    </w:p>
    <w:p w:rsidR="005E0385" w:rsidRDefault="00A546B5" w:rsidP="00703727">
      <w:pPr>
        <w:spacing w:line="480" w:lineRule="auto"/>
        <w:ind w:left="720" w:hanging="720"/>
      </w:pPr>
      <w:r>
        <w:t xml:space="preserve">Replace this text with citations </w:t>
      </w:r>
      <w:r w:rsidR="008437EC">
        <w:t>for the texts you expect to consult</w:t>
      </w:r>
      <w:r>
        <w:t xml:space="preserve">. </w:t>
      </w:r>
      <w:r w:rsidR="004C64E3">
        <w:t xml:space="preserve">Because you’ve already read the articles discussed in class, it’s not appropriate to cite them here. I’m looking for the sources you have found on your own and plan to read to help you learn more. </w:t>
      </w:r>
      <w:r w:rsidR="008437EC">
        <w:t>If using a citation format other than MLA or APA, please note the style in the page title above (i.e. “Preliminary Source List, Tarabian Format”).</w:t>
      </w:r>
    </w:p>
    <w:sectPr w:rsidR="005E0385" w:rsidSect="005E0385">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06F" w:rsidRDefault="0022006F">
      <w:r>
        <w:separator/>
      </w:r>
    </w:p>
  </w:endnote>
  <w:endnote w:type="continuationSeparator" w:id="0">
    <w:p w:rsidR="0022006F" w:rsidRDefault="0022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06F" w:rsidRDefault="0022006F">
      <w:r>
        <w:separator/>
      </w:r>
    </w:p>
  </w:footnote>
  <w:footnote w:type="continuationSeparator" w:id="0">
    <w:p w:rsidR="0022006F" w:rsidRDefault="002200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E3" w:rsidRDefault="004C64E3" w:rsidP="005E0385">
    <w:pPr>
      <w:pStyle w:val="Header"/>
      <w:spacing w:line="480" w:lineRule="auto"/>
      <w:jc w:val="right"/>
    </w:pPr>
    <w:r>
      <w:fldChar w:fldCharType="begin"/>
    </w:r>
    <w:r>
      <w:instrText xml:space="preserve"> MACROBUTTON null Double-click to edit the header, then click here and type only your last name. </w:instrText>
    </w:r>
    <w:r>
      <w:fldChar w:fldCharType="end"/>
    </w:r>
    <w:r>
      <w:t xml:space="preserve"> </w:t>
    </w:r>
    <w:r>
      <w:rPr>
        <w:rStyle w:val="PageNumber"/>
      </w:rPr>
      <w:fldChar w:fldCharType="begin"/>
    </w:r>
    <w:r>
      <w:rPr>
        <w:rStyle w:val="PageNumber"/>
      </w:rPr>
      <w:instrText xml:space="preserve"> PAGE </w:instrText>
    </w:r>
    <w:r>
      <w:rPr>
        <w:rStyle w:val="PageNumber"/>
      </w:rPr>
      <w:fldChar w:fldCharType="separate"/>
    </w:r>
    <w:r w:rsidR="009F7CF5">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2BB"/>
    <w:multiLevelType w:val="multilevel"/>
    <w:tmpl w:val="D6E835FE"/>
    <w:lvl w:ilvl="0">
      <w:start w:val="1"/>
      <w:numFmt w:val="upperRoman"/>
      <w:lvlText w:val="%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37D07488"/>
    <w:multiLevelType w:val="hybridMultilevel"/>
    <w:tmpl w:val="673A9F06"/>
    <w:lvl w:ilvl="0" w:tplc="1A68710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FDF7D65"/>
    <w:multiLevelType w:val="multilevel"/>
    <w:tmpl w:val="51BC0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416"/>
    <w:rsid w:val="0010314F"/>
    <w:rsid w:val="00103B83"/>
    <w:rsid w:val="0022006F"/>
    <w:rsid w:val="00466536"/>
    <w:rsid w:val="004C64E3"/>
    <w:rsid w:val="005E0385"/>
    <w:rsid w:val="005E30E0"/>
    <w:rsid w:val="0061112F"/>
    <w:rsid w:val="00703727"/>
    <w:rsid w:val="007B1AAE"/>
    <w:rsid w:val="007F2A8A"/>
    <w:rsid w:val="00836534"/>
    <w:rsid w:val="008437EC"/>
    <w:rsid w:val="00895416"/>
    <w:rsid w:val="008D0C26"/>
    <w:rsid w:val="0092769A"/>
    <w:rsid w:val="009F7CF5"/>
    <w:rsid w:val="00A546B5"/>
    <w:rsid w:val="00A65239"/>
    <w:rsid w:val="00AA61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A14E90"/>
    <w:rPr>
      <w:sz w:val="24"/>
      <w:szCs w:val="24"/>
    </w:rPr>
  </w:style>
  <w:style w:type="paragraph" w:styleId="Heading7">
    <w:name w:val="heading 7"/>
    <w:basedOn w:val="Normal"/>
    <w:next w:val="Normal"/>
    <w:qFormat/>
    <w:rsid w:val="002346CF"/>
    <w:pPr>
      <w:numPr>
        <w:ilvl w:val="6"/>
        <w:numId w:val="1"/>
      </w:numPr>
      <w:spacing w:before="240" w:after="60"/>
      <w:outlineLvl w:val="6"/>
    </w:pPr>
  </w:style>
  <w:style w:type="paragraph" w:styleId="Heading8">
    <w:name w:val="heading 8"/>
    <w:basedOn w:val="Normal"/>
    <w:next w:val="Normal"/>
    <w:qFormat/>
    <w:rsid w:val="002346CF"/>
    <w:pPr>
      <w:numPr>
        <w:ilvl w:val="7"/>
        <w:numId w:val="1"/>
      </w:numPr>
      <w:spacing w:before="240" w:after="60"/>
      <w:outlineLvl w:val="7"/>
    </w:pPr>
    <w:rPr>
      <w:i/>
    </w:rPr>
  </w:style>
  <w:style w:type="paragraph" w:styleId="Heading9">
    <w:name w:val="heading 9"/>
    <w:basedOn w:val="Normal"/>
    <w:next w:val="Normal"/>
    <w:qFormat/>
    <w:rsid w:val="002346CF"/>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46CF"/>
    <w:pPr>
      <w:tabs>
        <w:tab w:val="center" w:pos="4320"/>
        <w:tab w:val="right" w:pos="8640"/>
      </w:tabs>
    </w:pPr>
  </w:style>
  <w:style w:type="paragraph" w:styleId="Footer">
    <w:name w:val="footer"/>
    <w:basedOn w:val="Normal"/>
    <w:semiHidden/>
    <w:rsid w:val="002346CF"/>
    <w:pPr>
      <w:tabs>
        <w:tab w:val="center" w:pos="4320"/>
        <w:tab w:val="right" w:pos="8640"/>
      </w:tabs>
    </w:pPr>
  </w:style>
  <w:style w:type="character" w:styleId="PageNumber">
    <w:name w:val="page number"/>
    <w:basedOn w:val="DefaultParagraphFont"/>
    <w:rsid w:val="002346CF"/>
  </w:style>
  <w:style w:type="character" w:customStyle="1" w:styleId="HeaderChar">
    <w:name w:val="Header Char"/>
    <w:link w:val="Header"/>
    <w:rsid w:val="00C0638A"/>
    <w:rPr>
      <w:sz w:val="24"/>
      <w:szCs w:val="24"/>
    </w:rPr>
  </w:style>
  <w:style w:type="paragraph" w:customStyle="1" w:styleId="SectionTitle">
    <w:name w:val="Section Title"/>
    <w:basedOn w:val="Normal"/>
    <w:autoRedefine/>
    <w:qFormat/>
    <w:rsid w:val="0010314F"/>
    <w:pPr>
      <w:keepNext/>
      <w:keepLines/>
      <w:spacing w:line="480" w:lineRule="auto"/>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A14E90"/>
    <w:rPr>
      <w:sz w:val="24"/>
      <w:szCs w:val="24"/>
    </w:rPr>
  </w:style>
  <w:style w:type="paragraph" w:styleId="Heading7">
    <w:name w:val="heading 7"/>
    <w:basedOn w:val="Normal"/>
    <w:next w:val="Normal"/>
    <w:qFormat/>
    <w:rsid w:val="002346CF"/>
    <w:pPr>
      <w:numPr>
        <w:ilvl w:val="6"/>
        <w:numId w:val="1"/>
      </w:numPr>
      <w:spacing w:before="240" w:after="60"/>
      <w:outlineLvl w:val="6"/>
    </w:pPr>
  </w:style>
  <w:style w:type="paragraph" w:styleId="Heading8">
    <w:name w:val="heading 8"/>
    <w:basedOn w:val="Normal"/>
    <w:next w:val="Normal"/>
    <w:qFormat/>
    <w:rsid w:val="002346CF"/>
    <w:pPr>
      <w:numPr>
        <w:ilvl w:val="7"/>
        <w:numId w:val="1"/>
      </w:numPr>
      <w:spacing w:before="240" w:after="60"/>
      <w:outlineLvl w:val="7"/>
    </w:pPr>
    <w:rPr>
      <w:i/>
    </w:rPr>
  </w:style>
  <w:style w:type="paragraph" w:styleId="Heading9">
    <w:name w:val="heading 9"/>
    <w:basedOn w:val="Normal"/>
    <w:next w:val="Normal"/>
    <w:qFormat/>
    <w:rsid w:val="002346CF"/>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46CF"/>
    <w:pPr>
      <w:tabs>
        <w:tab w:val="center" w:pos="4320"/>
        <w:tab w:val="right" w:pos="8640"/>
      </w:tabs>
    </w:pPr>
  </w:style>
  <w:style w:type="paragraph" w:styleId="Footer">
    <w:name w:val="footer"/>
    <w:basedOn w:val="Normal"/>
    <w:semiHidden/>
    <w:rsid w:val="002346CF"/>
    <w:pPr>
      <w:tabs>
        <w:tab w:val="center" w:pos="4320"/>
        <w:tab w:val="right" w:pos="8640"/>
      </w:tabs>
    </w:pPr>
  </w:style>
  <w:style w:type="character" w:styleId="PageNumber">
    <w:name w:val="page number"/>
    <w:basedOn w:val="DefaultParagraphFont"/>
    <w:rsid w:val="002346CF"/>
  </w:style>
  <w:style w:type="character" w:customStyle="1" w:styleId="HeaderChar">
    <w:name w:val="Header Char"/>
    <w:link w:val="Header"/>
    <w:rsid w:val="00C0638A"/>
    <w:rPr>
      <w:sz w:val="24"/>
      <w:szCs w:val="24"/>
    </w:rPr>
  </w:style>
  <w:style w:type="paragraph" w:customStyle="1" w:styleId="SectionTitle">
    <w:name w:val="Section Title"/>
    <w:basedOn w:val="Normal"/>
    <w:autoRedefine/>
    <w:qFormat/>
    <w:rsid w:val="0010314F"/>
    <w:pPr>
      <w:keepNext/>
      <w:keepLine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Dropbox:UCF:2012%20Spring:ENC1102:Brainstorming%20Reflection:Brainstorming%20Refle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Brainstorming Reflection Template.dot</Template>
  <TotalTime>0</TotalTime>
  <Pages>3</Pages>
  <Words>327</Words>
  <Characters>1636</Characters>
  <Application>Microsoft Macintosh Word</Application>
  <DocSecurity>0</DocSecurity>
  <Lines>31</Lines>
  <Paragraphs>18</Paragraphs>
  <ScaleCrop>false</ScaleCrop>
  <HeadingPairs>
    <vt:vector size="2" baseType="variant">
      <vt:variant>
        <vt:lpstr>Title</vt:lpstr>
      </vt:variant>
      <vt:variant>
        <vt:i4>1</vt:i4>
      </vt:variant>
    </vt:vector>
  </HeadingPairs>
  <TitlesOfParts>
    <vt:vector size="1" baseType="lpstr">
      <vt:lpstr>Research Proposal Template</vt:lpstr>
    </vt:vector>
  </TitlesOfParts>
  <Manager/>
  <Company>University of Central Florida</Company>
  <LinksUpToDate>false</LinksUpToDate>
  <CharactersWithSpaces>1945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Template</dc:title>
  <dc:subject/>
  <dc:creator>Christopher R. Friend</dc:creator>
  <cp:keywords>Composition MLA Formatting</cp:keywords>
  <dc:description>This template is a generalized MLA-formatted document designed to be used quickly and efficiently by students required to use this standard in papers they write or submit._x000d__x000d_Created by Christopher R. Friend. CC-BY 2.0</dc:description>
  <cp:lastModifiedBy>Christopher R. Friend</cp:lastModifiedBy>
  <cp:revision>2</cp:revision>
  <cp:lastPrinted>1904-01-01T00:00:00Z</cp:lastPrinted>
  <dcterms:created xsi:type="dcterms:W3CDTF">2013-01-04T19:16:00Z</dcterms:created>
  <dcterms:modified xsi:type="dcterms:W3CDTF">2013-01-04T19:16:00Z</dcterms:modified>
  <cp:category>Report Template</cp:category>
</cp:coreProperties>
</file>