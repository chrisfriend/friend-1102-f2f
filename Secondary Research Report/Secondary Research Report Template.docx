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B5" w:rsidRDefault="00A546B5" w:rsidP="005E0385">
      <w:pPr>
        <w:pStyle w:val="Header"/>
        <w:spacing w:line="480" w:lineRule="auto"/>
      </w:pPr>
      <w:r>
        <w:fldChar w:fldCharType="begin"/>
      </w:r>
      <w:r>
        <w:instrText xml:space="preserve"> MACROBUTTON null Click here and type your first &amp; last names.</w:instrText>
      </w:r>
      <w:r>
        <w:fldChar w:fldCharType="end"/>
      </w:r>
    </w:p>
    <w:p w:rsidR="00A546B5" w:rsidRDefault="00A546B5" w:rsidP="005E0385">
      <w:pPr>
        <w:pStyle w:val="Header"/>
        <w:spacing w:line="480" w:lineRule="auto"/>
      </w:pPr>
      <w:r>
        <w:t>Chris Friend</w:t>
      </w:r>
    </w:p>
    <w:p w:rsidR="00A546B5" w:rsidRDefault="0010314F" w:rsidP="005E0385">
      <w:pPr>
        <w:pStyle w:val="Header"/>
        <w:spacing w:line="480" w:lineRule="auto"/>
      </w:pPr>
      <w:r>
        <w:t>ENC 1102</w:t>
      </w:r>
    </w:p>
    <w:p w:rsidR="00A546B5" w:rsidRDefault="00A546B5" w:rsidP="005E0385">
      <w:pPr>
        <w:spacing w:line="480" w:lineRule="auto"/>
      </w:pPr>
      <w:r>
        <w:fldChar w:fldCharType="begin"/>
      </w:r>
      <w:r>
        <w:instrText xml:space="preserve"> TIME \@ "MMMM d, yyyy" </w:instrText>
      </w:r>
      <w:r>
        <w:fldChar w:fldCharType="separate"/>
      </w:r>
      <w:r w:rsidR="00AB37D9">
        <w:rPr>
          <w:noProof/>
        </w:rPr>
        <w:t>January 4, 2013</w:t>
      </w:r>
      <w:r>
        <w:fldChar w:fldCharType="end"/>
      </w:r>
    </w:p>
    <w:p w:rsidR="00A546B5" w:rsidRPr="00C0638A" w:rsidRDefault="00AB37D9" w:rsidP="005E0385">
      <w:pPr>
        <w:spacing w:line="480" w:lineRule="auto"/>
        <w:jc w:val="center"/>
      </w:pPr>
      <w:r>
        <w:t>Secondary Research Report</w:t>
      </w:r>
      <w:bookmarkStart w:id="0" w:name="_GoBack"/>
      <w:bookmarkEnd w:id="0"/>
      <w:r w:rsidR="0010314F">
        <w:t xml:space="preserve">: </w:t>
      </w:r>
      <w:r w:rsidR="00A546B5" w:rsidRPr="00C0638A">
        <w:fldChar w:fldCharType="begin"/>
      </w:r>
      <w:r w:rsidR="00A546B5" w:rsidRPr="00C0638A">
        <w:instrText xml:space="preserve"> MACROBUTTON null </w:instrText>
      </w:r>
      <w:r w:rsidR="00A546B5">
        <w:instrText xml:space="preserve">Click </w:instrText>
      </w:r>
      <w:r w:rsidR="00A546B5" w:rsidRPr="00C0638A">
        <w:instrText>here</w:instrText>
      </w:r>
      <w:r w:rsidR="00A546B5">
        <w:instrText xml:space="preserve"> and type your </w:instrText>
      </w:r>
      <w:r w:rsidR="0010314F">
        <w:instrText>TOPIC</w:instrText>
      </w:r>
      <w:r w:rsidR="00895416">
        <w:instrText xml:space="preserve"> (not your question)</w:instrText>
      </w:r>
      <w:r w:rsidR="00A546B5" w:rsidRPr="00C0638A">
        <w:instrText>.</w:instrText>
      </w:r>
      <w:r w:rsidR="00A546B5" w:rsidRPr="00C0638A">
        <w:fldChar w:fldCharType="end"/>
      </w:r>
    </w:p>
    <w:p w:rsidR="00A546B5" w:rsidRPr="00103B83" w:rsidRDefault="00951E8D" w:rsidP="0010314F">
      <w:pPr>
        <w:pStyle w:val="SectionTitle"/>
      </w:pPr>
      <w:r>
        <w:t>Framing Synthesis</w:t>
      </w:r>
    </w:p>
    <w:p w:rsidR="004C64E3" w:rsidRDefault="00951E8D" w:rsidP="008437EC">
      <w:pPr>
        <w:spacing w:line="480" w:lineRule="auto"/>
        <w:ind w:firstLine="720"/>
      </w:pPr>
      <w:r>
        <w:t xml:space="preserve">Select this paragraph and replace it with your Framing Synthesis, using the questions on page three of your assignment sheet as </w:t>
      </w:r>
      <w:r w:rsidR="003A1C88">
        <w:t>conversation starters. Emphasize the connections among the sources. Show that you understand your research as a discussion among the sources you’ve identified.</w:t>
      </w:r>
      <w:r w:rsidR="00555E1C">
        <w:t xml:space="preserve"> Refer to the Stephens example bibliography posted to Webcourses for an example of a helpful synthesis introducing a bibliography. (Her example is far better than mine; read both</w:t>
      </w:r>
      <w:r w:rsidR="00CA34F2">
        <w:t xml:space="preserve"> to see why, then make yours more like hers.)</w:t>
      </w:r>
    </w:p>
    <w:p w:rsidR="00A546B5" w:rsidRPr="00AE430E" w:rsidRDefault="00CA34F2" w:rsidP="005E0385">
      <w:pPr>
        <w:pageBreakBefore/>
        <w:spacing w:line="480" w:lineRule="auto"/>
        <w:jc w:val="center"/>
        <w:rPr>
          <w:b/>
        </w:rPr>
      </w:pPr>
      <w:r>
        <w:rPr>
          <w:b/>
        </w:rPr>
        <w:lastRenderedPageBreak/>
        <w:t xml:space="preserve">Bibliography </w:t>
      </w:r>
      <w:r w:rsidRPr="00390F0E">
        <w:rPr>
          <w:i/>
        </w:rPr>
        <w:t>(if APA) or</w:t>
      </w:r>
      <w:r>
        <w:rPr>
          <w:b/>
        </w:rPr>
        <w:t xml:space="preserve"> Works Cited </w:t>
      </w:r>
      <w:r w:rsidRPr="00390F0E">
        <w:rPr>
          <w:i/>
        </w:rPr>
        <w:t>(if MLA)</w:t>
      </w:r>
    </w:p>
    <w:p w:rsidR="005E0385" w:rsidRDefault="00390F0E" w:rsidP="00703727">
      <w:pPr>
        <w:spacing w:line="480" w:lineRule="auto"/>
        <w:ind w:left="720" w:hanging="720"/>
      </w:pPr>
      <w:r>
        <w:t>Choose the title above that is appropriate for your citation style, then delete the other text. Select this paragraph and tell EndNote to insert your annotated bibliography here.</w:t>
      </w:r>
      <w:r w:rsidR="004E45BA">
        <w:t xml:space="preserve"> (Select all the sources in EndNote, then come back here to insert the references.)</w:t>
      </w:r>
    </w:p>
    <w:sectPr w:rsidR="005E0385" w:rsidSect="005E038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7D9" w:rsidRDefault="00AB37D9">
      <w:r>
        <w:separator/>
      </w:r>
    </w:p>
  </w:endnote>
  <w:endnote w:type="continuationSeparator" w:id="0">
    <w:p w:rsidR="00AB37D9" w:rsidRDefault="00AB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7D9" w:rsidRDefault="00AB37D9">
      <w:r>
        <w:separator/>
      </w:r>
    </w:p>
  </w:footnote>
  <w:footnote w:type="continuationSeparator" w:id="0">
    <w:p w:rsidR="00AB37D9" w:rsidRDefault="00AB37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D9" w:rsidRDefault="00AB37D9" w:rsidP="005E0385">
    <w:pPr>
      <w:pStyle w:val="Header"/>
      <w:spacing w:line="480" w:lineRule="auto"/>
      <w:jc w:val="right"/>
    </w:pPr>
    <w:r>
      <w:fldChar w:fldCharType="begin"/>
    </w:r>
    <w:r>
      <w:instrText xml:space="preserve"> MACROBUTTON null Double-click to edit the header, then click here and type only your last name. </w:instrTex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3B08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2BB"/>
    <w:multiLevelType w:val="multilevel"/>
    <w:tmpl w:val="D6E835F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37D07488"/>
    <w:multiLevelType w:val="hybridMultilevel"/>
    <w:tmpl w:val="673A9F06"/>
    <w:lvl w:ilvl="0" w:tplc="1A68710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DF7D65"/>
    <w:multiLevelType w:val="multilevel"/>
    <w:tmpl w:val="51BC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16"/>
    <w:rsid w:val="0010314F"/>
    <w:rsid w:val="00103B83"/>
    <w:rsid w:val="0022006F"/>
    <w:rsid w:val="00390F0E"/>
    <w:rsid w:val="003A1C88"/>
    <w:rsid w:val="00466536"/>
    <w:rsid w:val="004A1DD6"/>
    <w:rsid w:val="004C64E3"/>
    <w:rsid w:val="004E45BA"/>
    <w:rsid w:val="00555E1C"/>
    <w:rsid w:val="005E0385"/>
    <w:rsid w:val="005E30E0"/>
    <w:rsid w:val="0061112F"/>
    <w:rsid w:val="00703727"/>
    <w:rsid w:val="007B1AAE"/>
    <w:rsid w:val="007F2A8A"/>
    <w:rsid w:val="00836534"/>
    <w:rsid w:val="008437EC"/>
    <w:rsid w:val="00895416"/>
    <w:rsid w:val="008D0C26"/>
    <w:rsid w:val="0092769A"/>
    <w:rsid w:val="00951E8D"/>
    <w:rsid w:val="00A546B5"/>
    <w:rsid w:val="00A65239"/>
    <w:rsid w:val="00AA6107"/>
    <w:rsid w:val="00AB37D9"/>
    <w:rsid w:val="00CA34F2"/>
    <w:rsid w:val="00E13B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14E90"/>
    <w:rPr>
      <w:sz w:val="24"/>
      <w:szCs w:val="24"/>
    </w:rPr>
  </w:style>
  <w:style w:type="paragraph" w:styleId="Heading7">
    <w:name w:val="heading 7"/>
    <w:basedOn w:val="Normal"/>
    <w:next w:val="Normal"/>
    <w:qFormat/>
    <w:rsid w:val="002346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46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34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346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346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6CF"/>
  </w:style>
  <w:style w:type="character" w:customStyle="1" w:styleId="HeaderChar">
    <w:name w:val="Header Char"/>
    <w:link w:val="Header"/>
    <w:rsid w:val="00C0638A"/>
    <w:rPr>
      <w:sz w:val="24"/>
      <w:szCs w:val="24"/>
    </w:rPr>
  </w:style>
  <w:style w:type="paragraph" w:customStyle="1" w:styleId="SectionTitle">
    <w:name w:val="Section Title"/>
    <w:basedOn w:val="Normal"/>
    <w:autoRedefine/>
    <w:qFormat/>
    <w:rsid w:val="0010314F"/>
    <w:pPr>
      <w:keepNext/>
      <w:keepLines/>
      <w:spacing w:line="480" w:lineRule="auto"/>
    </w:pPr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14E90"/>
    <w:rPr>
      <w:sz w:val="24"/>
      <w:szCs w:val="24"/>
    </w:rPr>
  </w:style>
  <w:style w:type="paragraph" w:styleId="Heading7">
    <w:name w:val="heading 7"/>
    <w:basedOn w:val="Normal"/>
    <w:next w:val="Normal"/>
    <w:qFormat/>
    <w:rsid w:val="002346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46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34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346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346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6CF"/>
  </w:style>
  <w:style w:type="character" w:customStyle="1" w:styleId="HeaderChar">
    <w:name w:val="Header Char"/>
    <w:link w:val="Header"/>
    <w:rsid w:val="00C0638A"/>
    <w:rPr>
      <w:sz w:val="24"/>
      <w:szCs w:val="24"/>
    </w:rPr>
  </w:style>
  <w:style w:type="paragraph" w:customStyle="1" w:styleId="SectionTitle">
    <w:name w:val="Section Title"/>
    <w:basedOn w:val="Normal"/>
    <w:autoRedefine/>
    <w:qFormat/>
    <w:rsid w:val="0010314F"/>
    <w:pPr>
      <w:keepNext/>
      <w:keepLines/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Dropbox:UCF:2012%20Spring:ENC1102:Brainstorming%20Reflection:Brainstorming%20Refle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Brainstorming Reflection Template.dot</Template>
  <TotalTime>0</TotalTime>
  <Pages>2</Pages>
  <Words>171</Words>
  <Characters>895</Characters>
  <Application>Microsoft Macintosh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Context Analysis Template</vt:lpstr>
    </vt:vector>
  </TitlesOfParts>
  <Manager/>
  <Company>University of Central Florida</Company>
  <LinksUpToDate>false</LinksUpToDate>
  <CharactersWithSpaces>1055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Secondary Research Report Template</dc:title>
  <dc:subject/>
  <dc:creator>Christopher R. Friend</dc:creator>
  <cp:keywords>Composition MLA Formatting</cp:keywords>
  <dc:description>This template is a generalized MLA-formatted document designed to be used quickly and efficiently by students required to use this standard in papers they write or submit._x000d__x000d_Created by Christopher R. Friend. CC-BY 2.0</dc:description>
  <cp:lastModifiedBy>Christopher R. Friend</cp:lastModifiedBy>
  <cp:revision>2</cp:revision>
  <cp:lastPrinted>1904-01-01T00:00:00Z</cp:lastPrinted>
  <dcterms:created xsi:type="dcterms:W3CDTF">2013-01-04T19:19:00Z</dcterms:created>
  <dcterms:modified xsi:type="dcterms:W3CDTF">2013-01-04T19:19:00Z</dcterms:modified>
  <cp:category>Assignment Template</cp:category>
</cp:coreProperties>
</file>