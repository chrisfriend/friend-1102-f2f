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B5" w:rsidRDefault="00A546B5" w:rsidP="005E0385">
      <w:pPr>
        <w:pStyle w:val="Header"/>
      </w:pPr>
      <w:r>
        <w:fldChar w:fldCharType="begin"/>
      </w:r>
      <w:r>
        <w:instrText xml:space="preserve"> MACROBUTTON null Click here and type your first &amp; last names.</w:instrText>
      </w:r>
      <w:r>
        <w:fldChar w:fldCharType="end"/>
      </w:r>
    </w:p>
    <w:p w:rsidR="00A546B5" w:rsidRDefault="00A546B5" w:rsidP="005E0385">
      <w:pPr>
        <w:pStyle w:val="Header"/>
      </w:pPr>
      <w:r>
        <w:t>Chris Friend</w:t>
      </w:r>
    </w:p>
    <w:p w:rsidR="00A546B5" w:rsidRDefault="0010314F" w:rsidP="005E0385">
      <w:pPr>
        <w:pStyle w:val="Header"/>
      </w:pPr>
      <w:r>
        <w:t>ENC 1102</w:t>
      </w:r>
    </w:p>
    <w:p w:rsidR="00A546B5" w:rsidRDefault="00A546B5" w:rsidP="00DC06FE">
      <w:pPr>
        <w:pStyle w:val="Header"/>
      </w:pPr>
      <w:r>
        <w:fldChar w:fldCharType="begin"/>
      </w:r>
      <w:r>
        <w:instrText xml:space="preserve"> TIME \@ "MMMM d, yyyy" </w:instrText>
      </w:r>
      <w:r>
        <w:fldChar w:fldCharType="separate"/>
      </w:r>
      <w:r w:rsidR="0092112F">
        <w:rPr>
          <w:noProof/>
        </w:rPr>
        <w:t>January 4, 2013</w:t>
      </w:r>
      <w:r>
        <w:fldChar w:fldCharType="end"/>
      </w:r>
    </w:p>
    <w:p w:rsidR="00A546B5" w:rsidRPr="00C0638A" w:rsidRDefault="0092112F" w:rsidP="00DC06FE">
      <w:pPr>
        <w:pStyle w:val="Header"/>
        <w:jc w:val="center"/>
      </w:pPr>
      <w:r>
        <w:t>Primary Research Report</w:t>
      </w:r>
      <w:r w:rsidR="0010314F">
        <w:t xml:space="preserve">: </w:t>
      </w:r>
      <w:r w:rsidR="00A546B5" w:rsidRPr="00C0638A">
        <w:fldChar w:fldCharType="begin"/>
      </w:r>
      <w:r w:rsidR="00A546B5" w:rsidRPr="00C0638A">
        <w:instrText xml:space="preserve"> MACROBUTTON null </w:instrText>
      </w:r>
      <w:r w:rsidR="00A546B5">
        <w:instrText xml:space="preserve">Click </w:instrText>
      </w:r>
      <w:r w:rsidR="00A546B5" w:rsidRPr="00C0638A">
        <w:instrText>here</w:instrText>
      </w:r>
      <w:r w:rsidR="00A546B5">
        <w:instrText xml:space="preserve"> and type your </w:instrText>
      </w:r>
      <w:r w:rsidR="0010314F">
        <w:instrText>TOPIC</w:instrText>
      </w:r>
      <w:r w:rsidR="00895416">
        <w:instrText xml:space="preserve"> (not your question)</w:instrText>
      </w:r>
      <w:r w:rsidR="00A546B5" w:rsidRPr="00C0638A">
        <w:instrText>.</w:instrText>
      </w:r>
      <w:r w:rsidR="00A546B5" w:rsidRPr="00C0638A">
        <w:fldChar w:fldCharType="end"/>
      </w:r>
    </w:p>
    <w:p w:rsidR="00A546B5" w:rsidRPr="00103B83" w:rsidRDefault="00DC06FE" w:rsidP="0010314F">
      <w:pPr>
        <w:pStyle w:val="SectionTitle"/>
      </w:pPr>
      <w:r>
        <w:t>Stakeholder Analysis</w:t>
      </w:r>
    </w:p>
    <w:p w:rsidR="004C64E3" w:rsidRDefault="007F3FEF" w:rsidP="005E769F">
      <w:pPr>
        <w:pStyle w:val="Body"/>
      </w:pPr>
      <w:r>
        <w:t>Replace this ¶ with an overview of the stakeholder</w:t>
      </w:r>
      <w:r w:rsidR="00E721C6">
        <w:t xml:space="preserve">s you have investigated. </w:t>
      </w:r>
      <w:r w:rsidR="00C767EF">
        <w:t>Explain the thinking you have already done that shows you’re working with the right stakeholders.</w:t>
      </w:r>
      <w:r w:rsidR="00333C3A">
        <w:t xml:space="preserve"> Remember: your thinking is completed here, not underway.</w:t>
      </w:r>
    </w:p>
    <w:p w:rsidR="00DC06FE" w:rsidRDefault="00DC06FE" w:rsidP="00DC06FE">
      <w:pPr>
        <w:pStyle w:val="SectionTitle"/>
      </w:pPr>
      <w:r>
        <w:t>Genre Analysis</w:t>
      </w:r>
    </w:p>
    <w:p w:rsidR="00DC06FE" w:rsidRDefault="00DC06FE" w:rsidP="005E769F">
      <w:pPr>
        <w:pStyle w:val="Body"/>
      </w:pPr>
      <w:r>
        <w:t>Replace this ¶ with a discussion of the options you had for genres to select.</w:t>
      </w:r>
      <w:r w:rsidR="00194E56">
        <w:t xml:space="preserve"> (Refer to your assignment sheet, §2.2, </w:t>
      </w:r>
      <w:r w:rsidR="004676C1">
        <w:t xml:space="preserve">list </w:t>
      </w:r>
      <w:r w:rsidR="00194E56">
        <w:t>item 1</w:t>
      </w:r>
      <w:r w:rsidR="004676C1">
        <w:t>, for questions to help you write</w:t>
      </w:r>
      <w:r w:rsidR="00194E56">
        <w:t>.)</w:t>
      </w:r>
      <w:r w:rsidR="0079696E">
        <w:t xml:space="preserve"> Then include an analysis of the features of the one genre you have chosen to use for your final product.</w:t>
      </w:r>
      <w:r w:rsidR="00194E56">
        <w:t xml:space="preserve"> (For this, refer to your assignment sheet, §2.2, </w:t>
      </w:r>
      <w:r w:rsidR="004676C1">
        <w:t>list item 2, for questions you could ask yourself.)</w:t>
      </w:r>
      <w:r w:rsidR="007F3FEF">
        <w:t xml:space="preserve"> Remember: your goal is to show that you know how to write appropriately for the discourse community you have chosen.</w:t>
      </w:r>
    </w:p>
    <w:p w:rsidR="0092112F" w:rsidRDefault="0092112F" w:rsidP="00BC3DCA">
      <w:pPr>
        <w:pStyle w:val="SectionTitle"/>
      </w:pPr>
      <w:r>
        <w:t>Data Analysis</w:t>
      </w:r>
    </w:p>
    <w:p w:rsidR="0092112F" w:rsidRDefault="0092112F" w:rsidP="005E769F">
      <w:pPr>
        <w:pStyle w:val="Body"/>
      </w:pPr>
      <w:r>
        <w:t>Replace this ¶ with a repo</w:t>
      </w:r>
      <w:bookmarkStart w:id="0" w:name="_GoBack"/>
      <w:bookmarkEnd w:id="0"/>
      <w:r>
        <w:t>rt on your findings based on your original research. Include data tables, as necessary, and be sure you draw conclusions more than simply report statistics. If you want to include a ton of data, make an appendix.</w:t>
      </w:r>
    </w:p>
    <w:p w:rsidR="00A546B5" w:rsidRPr="00AE430E" w:rsidRDefault="00CA34F2" w:rsidP="005E0385">
      <w:pPr>
        <w:pageBreakBefore/>
        <w:jc w:val="center"/>
        <w:rPr>
          <w:b/>
        </w:rPr>
      </w:pPr>
      <w:r>
        <w:rPr>
          <w:b/>
        </w:rPr>
        <w:lastRenderedPageBreak/>
        <w:t xml:space="preserve">Bibliography </w:t>
      </w:r>
      <w:r w:rsidRPr="00390F0E">
        <w:rPr>
          <w:i/>
        </w:rPr>
        <w:t>(if APA) or</w:t>
      </w:r>
      <w:r>
        <w:rPr>
          <w:b/>
        </w:rPr>
        <w:t xml:space="preserve"> Works Cited </w:t>
      </w:r>
      <w:r w:rsidRPr="00390F0E">
        <w:rPr>
          <w:i/>
        </w:rPr>
        <w:t>(if MLA)</w:t>
      </w:r>
    </w:p>
    <w:p w:rsidR="005E0385" w:rsidRDefault="00390F0E" w:rsidP="009976AE">
      <w:pPr>
        <w:pStyle w:val="Citations"/>
      </w:pPr>
      <w:r>
        <w:t xml:space="preserve">Choose the title above that is appropriate for your citation style, then delete the other text. Select this paragraph and </w:t>
      </w:r>
      <w:r w:rsidR="00333C3A">
        <w:t>replace it with a list of sources that you actually ci</w:t>
      </w:r>
      <w:r w:rsidR="009976AE">
        <w:t xml:space="preserve">ted in the analysis sections above. If you didn’t </w:t>
      </w:r>
      <w:r w:rsidR="008754FD">
        <w:t>cite anything, this section can be deleted.</w:t>
      </w:r>
    </w:p>
    <w:sectPr w:rsidR="005E0385" w:rsidSect="005E038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CA" w:rsidRDefault="00BC3DCA">
      <w:r>
        <w:separator/>
      </w:r>
    </w:p>
  </w:endnote>
  <w:endnote w:type="continuationSeparator" w:id="0">
    <w:p w:rsidR="00BC3DCA" w:rsidRDefault="00BC3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CA" w:rsidRDefault="00BC3DCA">
      <w:r>
        <w:separator/>
      </w:r>
    </w:p>
  </w:footnote>
  <w:footnote w:type="continuationSeparator" w:id="0">
    <w:p w:rsidR="00BC3DCA" w:rsidRDefault="00BC3D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DCA" w:rsidRDefault="00BC3DCA" w:rsidP="005E0385">
    <w:pPr>
      <w:pStyle w:val="Header"/>
      <w:jc w:val="right"/>
    </w:pPr>
    <w:r>
      <w:fldChar w:fldCharType="begin"/>
    </w:r>
    <w:r>
      <w:instrText xml:space="preserve"> MACROBUTTON null Double-click to edit the header, then click here and type only your last name. </w:instrText>
    </w:r>
    <w:r>
      <w:fldChar w:fldCharType="end"/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679F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2BB"/>
    <w:multiLevelType w:val="multilevel"/>
    <w:tmpl w:val="D6E835F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>
    <w:nsid w:val="37D07488"/>
    <w:multiLevelType w:val="hybridMultilevel"/>
    <w:tmpl w:val="673A9F06"/>
    <w:lvl w:ilvl="0" w:tplc="1A68710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FDF7D65"/>
    <w:multiLevelType w:val="multilevel"/>
    <w:tmpl w:val="51BC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416"/>
    <w:rsid w:val="0010314F"/>
    <w:rsid w:val="00103B83"/>
    <w:rsid w:val="00194E56"/>
    <w:rsid w:val="0022006F"/>
    <w:rsid w:val="0030444A"/>
    <w:rsid w:val="00333C3A"/>
    <w:rsid w:val="00390F0E"/>
    <w:rsid w:val="003A1C88"/>
    <w:rsid w:val="00466536"/>
    <w:rsid w:val="004676C1"/>
    <w:rsid w:val="004A1DD6"/>
    <w:rsid w:val="004C64E3"/>
    <w:rsid w:val="004E45BA"/>
    <w:rsid w:val="00555E1C"/>
    <w:rsid w:val="005E0385"/>
    <w:rsid w:val="005E30E0"/>
    <w:rsid w:val="005E769F"/>
    <w:rsid w:val="0061112F"/>
    <w:rsid w:val="00703727"/>
    <w:rsid w:val="0079696E"/>
    <w:rsid w:val="007B1AAE"/>
    <w:rsid w:val="007F2A8A"/>
    <w:rsid w:val="007F3FEF"/>
    <w:rsid w:val="00836534"/>
    <w:rsid w:val="008437EC"/>
    <w:rsid w:val="008754FD"/>
    <w:rsid w:val="00895416"/>
    <w:rsid w:val="008D0C26"/>
    <w:rsid w:val="0092112F"/>
    <w:rsid w:val="0092769A"/>
    <w:rsid w:val="00951E8D"/>
    <w:rsid w:val="0095679F"/>
    <w:rsid w:val="009976AE"/>
    <w:rsid w:val="00A546B5"/>
    <w:rsid w:val="00A65239"/>
    <w:rsid w:val="00AA6107"/>
    <w:rsid w:val="00BC3DCA"/>
    <w:rsid w:val="00C767EF"/>
    <w:rsid w:val="00CA34F2"/>
    <w:rsid w:val="00DC06FE"/>
    <w:rsid w:val="00E721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C06FE"/>
    <w:pPr>
      <w:spacing w:line="480" w:lineRule="auto"/>
      <w:ind w:firstLine="720"/>
    </w:pPr>
    <w:rPr>
      <w:sz w:val="24"/>
      <w:szCs w:val="24"/>
    </w:rPr>
  </w:style>
  <w:style w:type="paragraph" w:styleId="Heading7">
    <w:name w:val="heading 7"/>
    <w:basedOn w:val="Normal"/>
    <w:next w:val="Normal"/>
    <w:qFormat/>
    <w:rsid w:val="002346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46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34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6FE"/>
    <w:pPr>
      <w:tabs>
        <w:tab w:val="center" w:pos="4320"/>
        <w:tab w:val="right" w:pos="8640"/>
      </w:tabs>
      <w:ind w:firstLine="0"/>
    </w:pPr>
  </w:style>
  <w:style w:type="paragraph" w:styleId="Footer">
    <w:name w:val="footer"/>
    <w:basedOn w:val="Normal"/>
    <w:semiHidden/>
    <w:rsid w:val="002346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6CF"/>
  </w:style>
  <w:style w:type="character" w:customStyle="1" w:styleId="HeaderChar">
    <w:name w:val="Header Char"/>
    <w:link w:val="Header"/>
    <w:rsid w:val="00DC06FE"/>
    <w:rPr>
      <w:sz w:val="24"/>
      <w:szCs w:val="24"/>
    </w:rPr>
  </w:style>
  <w:style w:type="paragraph" w:customStyle="1" w:styleId="SectionTitle">
    <w:name w:val="Section Title"/>
    <w:basedOn w:val="Normal"/>
    <w:autoRedefine/>
    <w:qFormat/>
    <w:rsid w:val="00DC06FE"/>
    <w:pPr>
      <w:keepNext/>
      <w:keepLines/>
      <w:ind w:firstLine="0"/>
    </w:pPr>
    <w:rPr>
      <w:b/>
    </w:rPr>
  </w:style>
  <w:style w:type="paragraph" w:customStyle="1" w:styleId="Citations">
    <w:name w:val="Citations"/>
    <w:basedOn w:val="Normal"/>
    <w:rsid w:val="009976AE"/>
    <w:pPr>
      <w:ind w:left="720" w:hanging="720"/>
    </w:pPr>
  </w:style>
  <w:style w:type="paragraph" w:customStyle="1" w:styleId="Body">
    <w:name w:val="Body ¶"/>
    <w:basedOn w:val="Normal"/>
    <w:rsid w:val="005E76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C06FE"/>
    <w:pPr>
      <w:spacing w:line="480" w:lineRule="auto"/>
      <w:ind w:firstLine="720"/>
    </w:pPr>
    <w:rPr>
      <w:sz w:val="24"/>
      <w:szCs w:val="24"/>
    </w:rPr>
  </w:style>
  <w:style w:type="paragraph" w:styleId="Heading7">
    <w:name w:val="heading 7"/>
    <w:basedOn w:val="Normal"/>
    <w:next w:val="Normal"/>
    <w:qFormat/>
    <w:rsid w:val="002346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346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34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06FE"/>
    <w:pPr>
      <w:tabs>
        <w:tab w:val="center" w:pos="4320"/>
        <w:tab w:val="right" w:pos="8640"/>
      </w:tabs>
      <w:ind w:firstLine="0"/>
    </w:pPr>
  </w:style>
  <w:style w:type="paragraph" w:styleId="Footer">
    <w:name w:val="footer"/>
    <w:basedOn w:val="Normal"/>
    <w:semiHidden/>
    <w:rsid w:val="002346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6CF"/>
  </w:style>
  <w:style w:type="character" w:customStyle="1" w:styleId="HeaderChar">
    <w:name w:val="Header Char"/>
    <w:link w:val="Header"/>
    <w:rsid w:val="00DC06FE"/>
    <w:rPr>
      <w:sz w:val="24"/>
      <w:szCs w:val="24"/>
    </w:rPr>
  </w:style>
  <w:style w:type="paragraph" w:customStyle="1" w:styleId="SectionTitle">
    <w:name w:val="Section Title"/>
    <w:basedOn w:val="Normal"/>
    <w:autoRedefine/>
    <w:qFormat/>
    <w:rsid w:val="00DC06FE"/>
    <w:pPr>
      <w:keepNext/>
      <w:keepLines/>
      <w:ind w:firstLine="0"/>
    </w:pPr>
    <w:rPr>
      <w:b/>
    </w:rPr>
  </w:style>
  <w:style w:type="paragraph" w:customStyle="1" w:styleId="Citations">
    <w:name w:val="Citations"/>
    <w:basedOn w:val="Normal"/>
    <w:rsid w:val="009976AE"/>
    <w:pPr>
      <w:ind w:left="720" w:hanging="720"/>
    </w:pPr>
  </w:style>
  <w:style w:type="paragraph" w:customStyle="1" w:styleId="Body">
    <w:name w:val="Body ¶"/>
    <w:basedOn w:val="Normal"/>
    <w:rsid w:val="005E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Dropbox:UCF:2012%20Spring:ENC1102:Brainstorming%20Reflection:Brainstorming%20Refle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Brainstorming Reflection Template.dot</Template>
  <TotalTime>1</TotalTime>
  <Pages>2</Pages>
  <Words>263</Words>
  <Characters>1286</Characters>
  <Application>Microsoft Macintosh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Outcomes Analysis Template</vt:lpstr>
    </vt:vector>
  </TitlesOfParts>
  <Manager>Christopher R. Friend</Manager>
  <Company>University of Central Florida</Company>
  <LinksUpToDate>false</LinksUpToDate>
  <CharactersWithSpaces>1533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Research Report Template</dc:title>
  <dc:subject/>
  <dc:creator>Christopher R. Friend</dc:creator>
  <cp:keywords>Composition MLA Formatting</cp:keywords>
  <dc:description>This template is designed for a specific analysis assignment for ENC 1102 at UCF. It is based on MLA style guidelines for research papers, with a few liberties taken for readability._x000d__x000d_CC-BY_x000d__x000d_Created by Christopher R. Friend. CC-BY 2.0</dc:description>
  <cp:lastModifiedBy>Christopher R. Friend</cp:lastModifiedBy>
  <cp:revision>2</cp:revision>
  <cp:lastPrinted>1904-01-01T00:00:00Z</cp:lastPrinted>
  <dcterms:created xsi:type="dcterms:W3CDTF">2013-01-04T19:15:00Z</dcterms:created>
  <dcterms:modified xsi:type="dcterms:W3CDTF">2013-01-04T19:15:00Z</dcterms:modified>
  <cp:category>Assignment Template</cp:category>
</cp:coreProperties>
</file>